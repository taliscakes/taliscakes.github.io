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54F6F" w14:textId="0708642C" w:rsidR="00F77619" w:rsidRDefault="00AF0E85" w:rsidP="00F776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E2087" wp14:editId="3FD29692">
                <wp:simplePos x="0" y="0"/>
                <wp:positionH relativeFrom="page">
                  <wp:posOffset>4123690</wp:posOffset>
                </wp:positionH>
                <wp:positionV relativeFrom="page">
                  <wp:posOffset>9130030</wp:posOffset>
                </wp:positionV>
                <wp:extent cx="3237230" cy="653415"/>
                <wp:effectExtent l="0" t="0" r="0" b="0"/>
                <wp:wrapTight wrapText="bothSides">
                  <wp:wrapPolygon edited="0">
                    <wp:start x="169" y="840"/>
                    <wp:lineTo x="169" y="20152"/>
                    <wp:lineTo x="21185" y="20152"/>
                    <wp:lineTo x="21185" y="840"/>
                    <wp:lineTo x="169" y="840"/>
                  </wp:wrapPolygon>
                </wp:wrapTight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84B927" w14:textId="1CE8D067" w:rsidR="00AF0E85" w:rsidRDefault="00AF0E85" w:rsidP="00F77619">
                            <w:pPr>
                              <w:pStyle w:val="Footer-Right"/>
                            </w:pP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tali@taliscakes</w:t>
                            </w:r>
                            <w:r>
                              <w:t>.</w:t>
                            </w: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324.7pt;margin-top:718.9pt;width:254.9pt;height: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" filled="f" stroked="f">
                <v:textbox inset=",7.2pt,,7.2pt">
                  <w:txbxContent>
                    <w:p w14:paraId="3A84B927" w14:textId="1CE8D067" w:rsidR="00AF0E85" w:rsidRDefault="00AF0E85" w:rsidP="00F77619">
                      <w:pPr>
                        <w:pStyle w:val="Footer-Right"/>
                      </w:pP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tali@taliscakes</w:t>
                      </w:r>
                      <w:r>
                        <w:t>.</w:t>
                      </w: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com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5E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2690A" wp14:editId="67F7A095">
                <wp:simplePos x="0" y="0"/>
                <wp:positionH relativeFrom="page">
                  <wp:posOffset>350520</wp:posOffset>
                </wp:positionH>
                <wp:positionV relativeFrom="page">
                  <wp:posOffset>9206865</wp:posOffset>
                </wp:positionV>
                <wp:extent cx="3567430" cy="503555"/>
                <wp:effectExtent l="0" t="0" r="0" b="0"/>
                <wp:wrapTight wrapText="bothSides">
                  <wp:wrapPolygon edited="0">
                    <wp:start x="154" y="1090"/>
                    <wp:lineTo x="154" y="19612"/>
                    <wp:lineTo x="21223" y="19612"/>
                    <wp:lineTo x="21223" y="1090"/>
                    <wp:lineTo x="154" y="1090"/>
                  </wp:wrapPolygon>
                </wp:wrapTight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43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06CE4" w14:textId="436D1C43" w:rsidR="00AF0E85" w:rsidRPr="00A55EC2" w:rsidRDefault="00AF0E85" w:rsidP="00F77619">
                            <w:pPr>
                              <w:pStyle w:val="Footer-Left"/>
                              <w:rPr>
                                <w:sz w:val="40"/>
                                <w:szCs w:val="40"/>
                              </w:rPr>
                            </w:pP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Tali</w:t>
                            </w:r>
                            <w:r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55EC2">
                              <w:rPr>
                                <w:rFonts w:ascii="Abadi MT Condensed Extra Bold" w:eastAsiaTheme="majorEastAsia" w:hAnsi="Abadi MT Condensed Extra Bold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Kreindler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7.6pt;margin-top:724.95pt;width:280.9pt;height:39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" filled="f" stroked="f">
                <v:textbox inset=",7.2pt,,7.2pt">
                  <w:txbxContent>
                    <w:p w14:paraId="2CC06CE4" w14:textId="436D1C43" w:rsidR="00AF0E85" w:rsidRPr="00A55EC2" w:rsidRDefault="00AF0E85" w:rsidP="00F77619">
                      <w:pPr>
                        <w:pStyle w:val="Footer-Left"/>
                        <w:rPr>
                          <w:sz w:val="40"/>
                          <w:szCs w:val="40"/>
                        </w:rPr>
                      </w:pP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Tali</w:t>
                      </w:r>
                      <w:r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A55EC2">
                        <w:rPr>
                          <w:rFonts w:ascii="Abadi MT Condensed Extra Bold" w:eastAsiaTheme="majorEastAsia" w:hAnsi="Abadi MT Condensed Extra Bold" w:cstheme="majorBidi"/>
                          <w:b/>
                          <w:bCs/>
                          <w:sz w:val="40"/>
                          <w:szCs w:val="40"/>
                        </w:rPr>
                        <w:t>Kreindler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65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430BB" wp14:editId="649E9AF1">
                <wp:simplePos x="0" y="0"/>
                <wp:positionH relativeFrom="page">
                  <wp:posOffset>416560</wp:posOffset>
                </wp:positionH>
                <wp:positionV relativeFrom="page">
                  <wp:posOffset>6745605</wp:posOffset>
                </wp:positionV>
                <wp:extent cx="6949440" cy="2059940"/>
                <wp:effectExtent l="0" t="0" r="0" b="22860"/>
                <wp:wrapTight wrapText="bothSides">
                  <wp:wrapPolygon edited="0">
                    <wp:start x="79" y="0"/>
                    <wp:lineTo x="79" y="21573"/>
                    <wp:lineTo x="21395" y="21573"/>
                    <wp:lineTo x="21395" y="0"/>
                    <wp:lineTo x="79" y="0"/>
                  </wp:wrapPolygon>
                </wp:wrapTight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DC902B8" w14:textId="6D61B501" w:rsidR="00AF0E85" w:rsidRDefault="00AF0E85" w:rsidP="00F77619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We specialize in </w:t>
                            </w:r>
                            <w:r w:rsidR="001C2EED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home-made, </w:t>
                            </w:r>
                            <w:r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>custom-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made mini </w:t>
                            </w:r>
                            <w:r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cakes 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>for ANY occasion</w:t>
                            </w:r>
                            <w:r>
                              <w:rPr>
                                <w:rFonts w:ascii="Adobe Caslon Pro SmBd Italic" w:hAnsi="Adobe Caslon Pro SmBd Italic"/>
                                <w:bCs w:val="0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537A4DA5" w14:textId="77777777" w:rsidR="00AF0E85" w:rsidRDefault="00AF0E85" w:rsidP="00F77619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</w:pP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ll chocolate decorations are hand made.  </w:t>
                            </w:r>
                          </w:p>
                          <w:p w14:paraId="16019613" w14:textId="4EE6931E" w:rsidR="00AF0E85" w:rsidRDefault="00AF0E85" w:rsidP="00F77619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Popular 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cake flavors –</w:t>
                            </w: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 chocolate, carrot, banana, 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pineapple </w:t>
                            </w:r>
                          </w:p>
                          <w:p w14:paraId="55E7164A" w14:textId="60965182" w:rsidR="00AF0E85" w:rsidRDefault="00AF0E85" w:rsidP="00F77619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Creams - 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Vanilla buttercream</w:t>
                            </w: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,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 Chocolate buttercream</w:t>
                            </w: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Chocolate glaze</w:t>
                            </w: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77619"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Cream Cheese frosting</w:t>
                            </w: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3AAF1B5" w14:textId="400784A5" w:rsidR="00AF0E85" w:rsidRDefault="00AF0E85" w:rsidP="00F77619">
                            <w:pPr>
                              <w:pStyle w:val="Heading2"/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Caslon Pro SmBd Italic" w:hAnsi="Adobe Caslon Pro SmBd Italic"/>
                                <w:sz w:val="32"/>
                                <w:szCs w:val="32"/>
                              </w:rPr>
                              <w:t>Additional flavors possible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2.8pt;margin-top:531.15pt;width:547.2pt;height:162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" mv:complextextbox="1" filled="f" stroked="f">
                <v:textbox inset=",0,,0">
                  <w:txbxContent>
                    <w:p w14:paraId="6DC902B8" w14:textId="6D61B501" w:rsidR="00AF0E85" w:rsidRDefault="00AF0E85" w:rsidP="00F77619">
                      <w:pPr>
                        <w:pStyle w:val="Heading2"/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We specialize in </w:t>
                      </w:r>
                      <w:r w:rsidR="001C2EED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home-made, </w:t>
                      </w:r>
                      <w:r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>custom-</w:t>
                      </w:r>
                      <w:r w:rsidRPr="00F77619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made mini </w:t>
                      </w:r>
                      <w:r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cakes </w:t>
                      </w:r>
                      <w:r w:rsidRPr="00F77619"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>for ANY occasion</w:t>
                      </w:r>
                      <w:r>
                        <w:rPr>
                          <w:rFonts w:ascii="Adobe Caslon Pro SmBd Italic" w:hAnsi="Adobe Caslon Pro SmBd Italic"/>
                          <w:bCs w:val="0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537A4DA5" w14:textId="77777777" w:rsidR="00AF0E85" w:rsidRDefault="00AF0E85" w:rsidP="00F77619">
                      <w:pPr>
                        <w:pStyle w:val="Heading2"/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</w:pP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A</w:t>
                      </w:r>
                      <w:bookmarkStart w:id="1" w:name="_GoBack"/>
                      <w:bookmarkEnd w:id="1"/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ll chocolate decorations are hand made.  </w:t>
                      </w:r>
                    </w:p>
                    <w:p w14:paraId="16019613" w14:textId="4EE6931E" w:rsidR="00AF0E85" w:rsidRDefault="00AF0E85" w:rsidP="00F77619">
                      <w:pPr>
                        <w:pStyle w:val="Heading2"/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</w:pP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Popular </w:t>
                      </w: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cake flavors –</w:t>
                      </w: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 chocolate, carrot, banana, </w:t>
                      </w: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pineapple </w:t>
                      </w:r>
                    </w:p>
                    <w:p w14:paraId="55E7164A" w14:textId="60965182" w:rsidR="00AF0E85" w:rsidRDefault="00AF0E85" w:rsidP="00F77619">
                      <w:pPr>
                        <w:pStyle w:val="Heading2"/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</w:pP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Creams - </w:t>
                      </w: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Vanilla buttercream</w:t>
                      </w: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,</w:t>
                      </w: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 Chocolate buttercream</w:t>
                      </w: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, </w:t>
                      </w: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Chocolate glaze</w:t>
                      </w: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, </w:t>
                      </w:r>
                      <w:r w:rsidRPr="00F77619"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Cream Cheese frosting</w:t>
                      </w: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3AAF1B5" w14:textId="400784A5" w:rsidR="00AF0E85" w:rsidRDefault="00AF0E85" w:rsidP="00F77619">
                      <w:pPr>
                        <w:pStyle w:val="Heading2"/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</w:pPr>
                      <w:r>
                        <w:rPr>
                          <w:rFonts w:ascii="Adobe Caslon Pro SmBd Italic" w:hAnsi="Adobe Caslon Pro SmBd Italic"/>
                          <w:sz w:val="32"/>
                          <w:szCs w:val="32"/>
                        </w:rPr>
                        <w:t>Additional flavors possible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855F7">
        <w:rPr>
          <w:noProof/>
        </w:rPr>
        <w:drawing>
          <wp:anchor distT="0" distB="0" distL="118745" distR="118745" simplePos="0" relativeHeight="251668483" behindDoc="0" locked="0" layoutInCell="1" allowOverlap="1" wp14:anchorId="7A550799" wp14:editId="5CA847BC">
            <wp:simplePos x="0" y="0"/>
            <wp:positionH relativeFrom="page">
              <wp:posOffset>350520</wp:posOffset>
            </wp:positionH>
            <wp:positionV relativeFrom="page">
              <wp:posOffset>647065</wp:posOffset>
            </wp:positionV>
            <wp:extent cx="7071360" cy="5335905"/>
            <wp:effectExtent l="0" t="0" r="0" b="0"/>
            <wp:wrapTight wrapText="bothSides">
              <wp:wrapPolygon edited="0">
                <wp:start x="0" y="0"/>
                <wp:lineTo x="0" y="21489"/>
                <wp:lineTo x="21491" y="21489"/>
                <wp:lineTo x="21491" y="0"/>
                <wp:lineTo x="0" y="0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placeholder-base---neut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533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6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A56F0" wp14:editId="4F7045A5">
                <wp:simplePos x="0" y="0"/>
                <wp:positionH relativeFrom="page">
                  <wp:posOffset>-4902200</wp:posOffset>
                </wp:positionH>
                <wp:positionV relativeFrom="page">
                  <wp:posOffset>5327015</wp:posOffset>
                </wp:positionV>
                <wp:extent cx="6949440" cy="406400"/>
                <wp:effectExtent l="0" t="0" r="0" b="0"/>
                <wp:wrapTight wrapText="bothSides">
                  <wp:wrapPolygon edited="0">
                    <wp:start x="79" y="0"/>
                    <wp:lineTo x="79" y="20250"/>
                    <wp:lineTo x="21395" y="20250"/>
                    <wp:lineTo x="21395" y="0"/>
                    <wp:lineTo x="79" y="0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AFE71" w14:textId="77777777" w:rsidR="00AF0E85" w:rsidRDefault="00AF0E85" w:rsidP="00F77619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385.95pt;margin-top:419.45pt;width:547.2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" filled="f" stroked="f">
                <v:textbox inset=",0,,0">
                  <w:txbxContent>
                    <w:p w14:paraId="613AFE71" w14:textId="77777777" w:rsidR="00AF0E85" w:rsidRDefault="00AF0E85" w:rsidP="00F77619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4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78D59" wp14:editId="62125B75">
                <wp:simplePos x="5486400" y="8229600"/>
                <wp:positionH relativeFrom="page">
                  <wp:posOffset>269240</wp:posOffset>
                </wp:positionH>
                <wp:positionV relativeFrom="page">
                  <wp:posOffset>8801100</wp:posOffset>
                </wp:positionV>
                <wp:extent cx="7223760" cy="982980"/>
                <wp:effectExtent l="0" t="0" r="15240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82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1.2pt;margin-top:693pt;width:568.8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" fillcolor="#31b6fd [3204]" stroked="f">
                <w10:wrap anchorx="page" anchory="page"/>
              </v:rect>
            </w:pict>
          </mc:Fallback>
        </mc:AlternateContent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3795" wp14:editId="423C120A">
                <wp:simplePos x="5486400" y="8229600"/>
                <wp:positionH relativeFrom="page">
                  <wp:posOffset>269240</wp:posOffset>
                </wp:positionH>
                <wp:positionV relativeFrom="page">
                  <wp:posOffset>6290945</wp:posOffset>
                </wp:positionV>
                <wp:extent cx="7223760" cy="2514600"/>
                <wp:effectExtent l="0" t="0" r="1524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51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.2pt;margin-top:495.35pt;width:568.8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" fillcolor="#98dafe [1620]" stroked="f">
                <w10:wrap anchorx="page" anchory="page"/>
              </v:rect>
            </w:pict>
          </mc:Fallback>
        </mc:AlternateContent>
      </w:r>
      <w:r w:rsidR="00AE3A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CEB58" wp14:editId="5A2D3D0C">
                <wp:simplePos x="0" y="0"/>
                <wp:positionH relativeFrom="page">
                  <wp:posOffset>416560</wp:posOffset>
                </wp:positionH>
                <wp:positionV relativeFrom="page">
                  <wp:posOffset>6464935</wp:posOffset>
                </wp:positionV>
                <wp:extent cx="6949440" cy="380365"/>
                <wp:effectExtent l="0" t="0" r="0" b="635"/>
                <wp:wrapTight wrapText="bothSides">
                  <wp:wrapPolygon edited="0">
                    <wp:start x="79" y="0"/>
                    <wp:lineTo x="79" y="20194"/>
                    <wp:lineTo x="21395" y="20194"/>
                    <wp:lineTo x="21395" y="0"/>
                    <wp:lineTo x="79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9CD1D9" w14:textId="65B7CDE5" w:rsidR="00AF0E85" w:rsidRPr="00F77619" w:rsidRDefault="00AF0E85" w:rsidP="00F77619">
                            <w:pPr>
                              <w:pStyle w:val="Heading1"/>
                              <w:rPr>
                                <w:rFonts w:ascii="Abadi MT Condensed Extra Bold" w:hAnsi="Abadi MT Condensed Extra Bold"/>
                                <w:szCs w:val="40"/>
                              </w:rPr>
                            </w:pPr>
                            <w:r w:rsidRPr="00F77619">
                              <w:rPr>
                                <w:rFonts w:ascii="Abadi MT Condensed Extra Bold" w:hAnsi="Abadi MT Condensed Extra Bold"/>
                                <w:szCs w:val="40"/>
                              </w:rPr>
                              <w:t>Handcrafted mini cakes and chocolates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2.8pt;margin-top:509.05pt;width:547.2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" filled="f" stroked="f">
                <v:textbox inset=",0,,0">
                  <w:txbxContent>
                    <w:p w14:paraId="5D9CD1D9" w14:textId="65B7CDE5" w:rsidR="00AF0E85" w:rsidRPr="00F77619" w:rsidRDefault="00AF0E85" w:rsidP="00F77619">
                      <w:pPr>
                        <w:pStyle w:val="Heading1"/>
                        <w:rPr>
                          <w:rFonts w:ascii="Abadi MT Condensed Extra Bold" w:hAnsi="Abadi MT Condensed Extra Bold"/>
                          <w:szCs w:val="40"/>
                        </w:rPr>
                      </w:pPr>
                      <w:r w:rsidRPr="00F77619">
                        <w:rPr>
                          <w:rFonts w:ascii="Abadi MT Condensed Extra Bold" w:hAnsi="Abadi MT Condensed Extra Bold"/>
                          <w:szCs w:val="40"/>
                        </w:rPr>
                        <w:t>Handcrafted mini cakes and chocolates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F77619" w:rsidSect="00F77619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80535" w14:textId="77777777" w:rsidR="000F295D" w:rsidRDefault="000F295D">
      <w:r>
        <w:separator/>
      </w:r>
    </w:p>
  </w:endnote>
  <w:endnote w:type="continuationSeparator" w:id="0">
    <w:p w14:paraId="1F063262" w14:textId="77777777" w:rsidR="000F295D" w:rsidRDefault="000F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ＤＦＰ行書体">
    <w:panose1 w:val="00000000000000000000"/>
    <w:charset w:val="80"/>
    <w:family w:val="roman"/>
    <w:notTrueType/>
    <w:pitch w:val="default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dobe Caslon Pro SmBd Italic">
    <w:panose1 w:val="0205060205050B090A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87723" w14:textId="77777777" w:rsidR="000F295D" w:rsidRDefault="000F295D">
      <w:r>
        <w:separator/>
      </w:r>
    </w:p>
  </w:footnote>
  <w:footnote w:type="continuationSeparator" w:id="0">
    <w:p w14:paraId="20290415" w14:textId="77777777" w:rsidR="000F295D" w:rsidRDefault="000F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363CBC"/>
    <w:lvl w:ilvl="0">
      <w:start w:val="1"/>
      <w:numFmt w:val="bullet"/>
      <w:pStyle w:val="Footer-Lef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C546E1"/>
    <w:multiLevelType w:val="multilevel"/>
    <w:tmpl w:val="CF6E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D1491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F77619"/>
    <w:rsid w:val="000F295D"/>
    <w:rsid w:val="001B3F6E"/>
    <w:rsid w:val="001C2EED"/>
    <w:rsid w:val="00234C14"/>
    <w:rsid w:val="00265CF0"/>
    <w:rsid w:val="002F4EA1"/>
    <w:rsid w:val="00403549"/>
    <w:rsid w:val="00882A6C"/>
    <w:rsid w:val="00A55EC2"/>
    <w:rsid w:val="00A855F7"/>
    <w:rsid w:val="00AE3A85"/>
    <w:rsid w:val="00AF0E85"/>
    <w:rsid w:val="00DA4094"/>
    <w:rsid w:val="00E13A9F"/>
    <w:rsid w:val="00E732E5"/>
    <w:rsid w:val="00F77619"/>
    <w:rsid w:val="00FC06CA"/>
    <w:rsid w:val="00FD1F7A"/>
    <w:rsid w:val="00FF0C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69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295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016295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Date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82A2D"/>
    <w:pPr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paragraph" w:styleId="Heading2">
    <w:name w:val="heading 2"/>
    <w:basedOn w:val="Normal"/>
    <w:link w:val="Heading2Char"/>
    <w:unhideWhenUsed/>
    <w:qFormat/>
    <w:rsid w:val="00882A2D"/>
    <w:pPr>
      <w:spacing w:before="12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Heading4">
    <w:name w:val="heading 4"/>
    <w:basedOn w:val="Normal"/>
    <w:link w:val="Heading4Char"/>
    <w:semiHidden/>
    <w:unhideWhenUsed/>
    <w:qFormat/>
    <w:rsid w:val="0079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link w:val="Heading5Char"/>
    <w:semiHidden/>
    <w:unhideWhenUsed/>
    <w:qFormat/>
    <w:rsid w:val="0079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295" w:themeColor="accent1" w:themeShade="80"/>
    </w:rPr>
  </w:style>
  <w:style w:type="paragraph" w:styleId="Heading6">
    <w:name w:val="heading 6"/>
    <w:basedOn w:val="Normal"/>
    <w:link w:val="Heading6Char"/>
    <w:semiHidden/>
    <w:unhideWhenUsed/>
    <w:qFormat/>
    <w:rsid w:val="0079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paragraph" w:styleId="Heading7">
    <w:name w:val="heading 7"/>
    <w:basedOn w:val="Normal"/>
    <w:link w:val="Heading7Char"/>
    <w:semiHidden/>
    <w:unhideWhenUsed/>
    <w:qFormat/>
    <w:rsid w:val="0079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semiHidden/>
    <w:unhideWhenUsed/>
    <w:qFormat/>
    <w:rsid w:val="0079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79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2A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2A2D"/>
  </w:style>
  <w:style w:type="paragraph" w:styleId="Footer">
    <w:name w:val="footer"/>
    <w:basedOn w:val="Normal"/>
    <w:link w:val="FooterChar"/>
    <w:unhideWhenUsed/>
    <w:rsid w:val="00882A2D"/>
    <w:pPr>
      <w:tabs>
        <w:tab w:val="right" w:pos="10800"/>
      </w:tabs>
      <w:jc w:val="center"/>
    </w:pPr>
    <w:rPr>
      <w:color w:val="FFFFFF" w:themeColor="background1"/>
      <w:sz w:val="48"/>
    </w:rPr>
  </w:style>
  <w:style w:type="character" w:customStyle="1" w:styleId="FooterChar">
    <w:name w:val="Footer Char"/>
    <w:basedOn w:val="DefaultParagraphFont"/>
    <w:link w:val="Footer"/>
    <w:rsid w:val="00882A2D"/>
    <w:rPr>
      <w:color w:val="FFFFFF" w:themeColor="background1"/>
      <w:sz w:val="48"/>
    </w:rPr>
  </w:style>
  <w:style w:type="paragraph" w:styleId="Title">
    <w:name w:val="Title"/>
    <w:basedOn w:val="Normal"/>
    <w:link w:val="TitleChar"/>
    <w:qFormat/>
    <w:rsid w:val="00D10CB6"/>
    <w:pPr>
      <w:spacing w:before="360" w:after="360"/>
      <w:jc w:val="center"/>
    </w:pPr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TitleChar">
    <w:name w:val="Title Char"/>
    <w:basedOn w:val="DefaultParagraphFont"/>
    <w:link w:val="Title"/>
    <w:rsid w:val="00D10CB6"/>
    <w:rPr>
      <w:rFonts w:asciiTheme="majorHAnsi" w:eastAsiaTheme="majorEastAsia" w:hAnsiTheme="majorHAnsi" w:cstheme="majorBidi"/>
      <w:color w:val="FFFFFF" w:themeColor="background1"/>
      <w:kern w:val="32"/>
      <w:sz w:val="112"/>
      <w:szCs w:val="52"/>
    </w:rPr>
  </w:style>
  <w:style w:type="character" w:customStyle="1" w:styleId="Heading1Char">
    <w:name w:val="Heading 1 Char"/>
    <w:basedOn w:val="DefaultParagraphFont"/>
    <w:link w:val="Heading1"/>
    <w:rsid w:val="00882A2D"/>
    <w:rPr>
      <w:rFonts w:asciiTheme="majorHAnsi" w:eastAsiaTheme="majorEastAsia" w:hAnsiTheme="majorHAnsi" w:cstheme="majorBidi"/>
      <w:b/>
      <w:bCs/>
      <w:color w:val="FFFFFF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882A2D"/>
    <w:rPr>
      <w:rFonts w:asciiTheme="majorHAnsi" w:eastAsiaTheme="majorEastAsia" w:hAnsiTheme="majorHAnsi" w:cstheme="majorBidi"/>
      <w:bCs/>
      <w:color w:val="FFFFFF" w:themeColor="background1"/>
      <w:szCs w:val="26"/>
    </w:rPr>
  </w:style>
  <w:style w:type="paragraph" w:styleId="Date">
    <w:name w:val="Date"/>
    <w:basedOn w:val="Normal"/>
    <w:link w:val="DateChar"/>
    <w:semiHidden/>
    <w:unhideWhenUsed/>
    <w:rsid w:val="00882A2D"/>
    <w:pPr>
      <w:jc w:val="center"/>
    </w:pPr>
    <w:rPr>
      <w:color w:val="FFFFFF" w:themeColor="background1"/>
      <w:sz w:val="40"/>
    </w:rPr>
  </w:style>
  <w:style w:type="character" w:customStyle="1" w:styleId="DateChar">
    <w:name w:val="Date Char"/>
    <w:basedOn w:val="DefaultParagraphFont"/>
    <w:link w:val="Date"/>
    <w:semiHidden/>
    <w:rsid w:val="00882A2D"/>
    <w:rPr>
      <w:color w:val="FFFFFF" w:themeColor="background1"/>
      <w:sz w:val="40"/>
    </w:rPr>
  </w:style>
  <w:style w:type="character" w:customStyle="1" w:styleId="Heading4Char">
    <w:name w:val="Heading 4 Char"/>
    <w:basedOn w:val="DefaultParagraphFont"/>
    <w:link w:val="Heading4"/>
    <w:semiHidden/>
    <w:rsid w:val="00882A2D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882A2D"/>
    <w:rPr>
      <w:rFonts w:asciiTheme="majorHAnsi" w:eastAsiaTheme="majorEastAsia" w:hAnsiTheme="majorHAnsi" w:cstheme="majorBidi"/>
      <w:color w:val="016295" w:themeColor="accent1" w:themeShade="80"/>
    </w:rPr>
  </w:style>
  <w:style w:type="character" w:customStyle="1" w:styleId="Heading6Char">
    <w:name w:val="Heading 6 Char"/>
    <w:basedOn w:val="DefaultParagraphFont"/>
    <w:link w:val="Heading6"/>
    <w:semiHidden/>
    <w:rsid w:val="00882A2D"/>
    <w:rPr>
      <w:rFonts w:asciiTheme="majorHAnsi" w:eastAsiaTheme="majorEastAsia" w:hAnsiTheme="majorHAnsi" w:cstheme="majorBidi"/>
      <w:i/>
      <w:iCs/>
      <w:color w:val="016295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sid w:val="0088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882A2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82A2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numbering" w:styleId="ArticleSection">
    <w:name w:val="Outline List 3"/>
    <w:basedOn w:val="NoList"/>
    <w:semiHidden/>
    <w:unhideWhenUsed/>
    <w:rsid w:val="00882A2D"/>
    <w:pPr>
      <w:numPr>
        <w:numId w:val="2"/>
      </w:numPr>
    </w:pPr>
  </w:style>
  <w:style w:type="paragraph" w:customStyle="1" w:styleId="ContactDetails">
    <w:name w:val="Contact Details"/>
    <w:basedOn w:val="Normal"/>
    <w:qFormat/>
    <w:rsid w:val="00882A2D"/>
    <w:pPr>
      <w:spacing w:before="120" w:line="264" w:lineRule="auto"/>
      <w:jc w:val="center"/>
    </w:pPr>
    <w:rPr>
      <w:color w:val="FFFFFF" w:themeColor="background1"/>
      <w:sz w:val="32"/>
    </w:rPr>
  </w:style>
  <w:style w:type="paragraph" w:customStyle="1" w:styleId="Footer-Left">
    <w:name w:val="Footer-Left"/>
    <w:basedOn w:val="Footer"/>
    <w:qFormat/>
    <w:rsid w:val="00CA720B"/>
    <w:pPr>
      <w:jc w:val="left"/>
    </w:pPr>
    <w:rPr>
      <w:sz w:val="52"/>
    </w:rPr>
  </w:style>
  <w:style w:type="paragraph" w:customStyle="1" w:styleId="Footer-Right">
    <w:name w:val="Footer - Right"/>
    <w:basedOn w:val="Footer"/>
    <w:qFormat/>
    <w:rsid w:val="00CA720B"/>
    <w:pPr>
      <w:jc w:val="right"/>
    </w:pPr>
    <w:rPr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Photo%20Flyer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Infusion">
      <a:majorFont>
        <a:latin typeface="Mistral"/>
        <a:ea typeface=""/>
        <a:cs typeface=""/>
        <a:font script="Jpan" typeface="ＤＦＰ行書体"/>
        <a:font script="Hans" typeface="宋体"/>
        <a:font script="Hant" typeface="新細明體"/>
      </a:majorFont>
      <a:minorFont>
        <a:latin typeface="Candara"/>
        <a:ea typeface=""/>
        <a:cs typeface=""/>
        <a:font script="Jpan" typeface="メイリオ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Flyer.dotx</Template>
  <TotalTime>48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 Kreindler</dc:creator>
  <cp:keywords/>
  <dc:description/>
  <cp:lastModifiedBy>Danny  Kreindler</cp:lastModifiedBy>
  <cp:revision>4</cp:revision>
  <dcterms:created xsi:type="dcterms:W3CDTF">2013-09-11T05:10:00Z</dcterms:created>
  <dcterms:modified xsi:type="dcterms:W3CDTF">2013-09-11T19:06:00Z</dcterms:modified>
  <cp:category/>
</cp:coreProperties>
</file>